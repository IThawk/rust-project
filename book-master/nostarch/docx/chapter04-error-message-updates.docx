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39" w:rsidRDefault="00CD0939" w:rsidP="00CD0939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Please view this file in monospace to see how the error messages should line up vertically.</w:t>
      </w:r>
    </w:p>
    <w:p w:rsidR="00CD0939" w:rsidRDefault="00CD0939" w:rsidP="00CD0939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Here is the new error message for page 70, I</w:t>
      </w:r>
      <w:r>
        <w:rPr>
          <w:rFonts w:eastAsia="Microsoft YaHei" w:hint="eastAsia"/>
        </w:rPr>
        <w:t>’</w:t>
      </w:r>
      <w:r>
        <w:rPr>
          <w:rFonts w:eastAsia="Microsoft YaHei" w:hint="eastAsia"/>
        </w:rPr>
        <w:t>ve included the whole message for clarity:</w:t>
      </w:r>
    </w:p>
    <w:p w:rsidR="00CD0939" w:rsidRPr="00CD0939" w:rsidRDefault="00CD0939" w:rsidP="00CD0939">
      <w:pPr>
        <w:pStyle w:val="CodeA"/>
        <w:tabs>
          <w:tab w:val="left" w:pos="8290"/>
        </w:tabs>
      </w:pPr>
      <w:r w:rsidRPr="00CD0939">
        <w:t>error[E0499]: cannot borrow `s` as mutable more than once at a time</w:t>
      </w:r>
      <w:r w:rsidRPr="00CD0939">
        <w:tab/>
      </w:r>
    </w:p>
    <w:p w:rsidR="00CD0939" w:rsidRPr="00CD0939" w:rsidRDefault="00CD0939" w:rsidP="00CD0939">
      <w:pPr>
        <w:pStyle w:val="CodeB"/>
      </w:pPr>
      <w:r w:rsidRPr="00CD0939">
        <w:t xml:space="preserve"> --&gt; src/main.rs:5:14</w:t>
      </w:r>
    </w:p>
    <w:p w:rsidR="00CD0939" w:rsidRPr="00CD0939" w:rsidRDefault="00CD0939" w:rsidP="00CD0939">
      <w:pPr>
        <w:pStyle w:val="CodeB"/>
      </w:pPr>
      <w:r w:rsidRPr="00CD0939">
        <w:t xml:space="preserve">  |</w:t>
      </w:r>
    </w:p>
    <w:p w:rsidR="00CD0939" w:rsidRPr="00CD0939" w:rsidRDefault="00CD0939" w:rsidP="00CD0939">
      <w:pPr>
        <w:pStyle w:val="CodeB"/>
      </w:pPr>
      <w:r w:rsidRPr="00CD0939">
        <w:t>4 |     let r1 = &amp;mut s;</w:t>
      </w:r>
    </w:p>
    <w:p w:rsidR="00CD0939" w:rsidRPr="00CD0939" w:rsidRDefault="00CD0939" w:rsidP="00CD0939">
      <w:pPr>
        <w:pStyle w:val="CodeB"/>
      </w:pPr>
      <w:r w:rsidRPr="00CD0939">
        <w:t xml:space="preserve">  |              ------ first mutable borrow occurs here</w:t>
      </w:r>
    </w:p>
    <w:p w:rsidR="00CD0939" w:rsidRPr="00CD0939" w:rsidRDefault="00CD0939" w:rsidP="00CD0939">
      <w:pPr>
        <w:pStyle w:val="CodeB"/>
      </w:pPr>
      <w:r w:rsidRPr="00CD0939">
        <w:t>5 |     let r2 = &amp;mut s;</w:t>
      </w:r>
    </w:p>
    <w:p w:rsidR="00CD0939" w:rsidRPr="00CD0939" w:rsidRDefault="00CD0939" w:rsidP="00CD0939">
      <w:pPr>
        <w:pStyle w:val="CodeB"/>
      </w:pPr>
      <w:r w:rsidRPr="00CD0939">
        <w:t xml:space="preserve">  |              ^^^^^^ second mutable borrow occurs here</w:t>
      </w:r>
    </w:p>
    <w:p w:rsidR="00CD0939" w:rsidRPr="00CD0939" w:rsidRDefault="00CD0939" w:rsidP="00CD0939">
      <w:pPr>
        <w:pStyle w:val="CodeB"/>
      </w:pPr>
      <w:r w:rsidRPr="00CD0939">
        <w:t>6 |</w:t>
      </w:r>
    </w:p>
    <w:p w:rsidR="00CD0939" w:rsidRPr="00CD0939" w:rsidRDefault="00CD0939" w:rsidP="00CD0939">
      <w:pPr>
        <w:pStyle w:val="CodeB"/>
      </w:pPr>
      <w:r w:rsidRPr="00CD0939">
        <w:t>7 |     println!("{}, {}", r1, r2);</w:t>
      </w:r>
    </w:p>
    <w:p w:rsidR="00CD0939" w:rsidRDefault="00CD0939" w:rsidP="00CD0939">
      <w:pPr>
        <w:pStyle w:val="CodeC"/>
        <w:rPr>
          <w:rStyle w:val="HTMLCode"/>
          <w:rFonts w:ascii="Consolas" w:hAnsi="Consolas"/>
          <w:b/>
          <w:bCs/>
          <w:color w:val="222222"/>
          <w:spacing w:val="-15"/>
          <w:sz w:val="23"/>
          <w:szCs w:val="23"/>
          <w:bdr w:val="none" w:sz="0" w:space="0" w:color="auto" w:frame="1"/>
        </w:rPr>
      </w:pPr>
      <w:r w:rsidRPr="00CD0939">
        <w:t xml:space="preserve">  |                        -- first borrow later used here</w:t>
      </w:r>
    </w:p>
    <w:p w:rsidR="00CD0939" w:rsidRDefault="00CD0939" w:rsidP="00CD0939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For page 71:</w:t>
      </w:r>
    </w:p>
    <w:p w:rsidR="00CD0939" w:rsidRPr="00CD0939" w:rsidRDefault="00CD0939" w:rsidP="00CD0939">
      <w:pPr>
        <w:pStyle w:val="CodeA"/>
      </w:pPr>
      <w:r w:rsidRPr="00CD0939">
        <w:t>error[E0502]: cannot borrow `s` as mutable because it is also borrowed as immutable</w:t>
      </w:r>
    </w:p>
    <w:p w:rsidR="00CD0939" w:rsidRPr="00CD0939" w:rsidRDefault="00CD0939" w:rsidP="00CD0939">
      <w:pPr>
        <w:pStyle w:val="CodeB"/>
      </w:pPr>
      <w:r w:rsidRPr="00CD0939">
        <w:t xml:space="preserve"> --&gt; src/main.rs:6:14</w:t>
      </w:r>
    </w:p>
    <w:p w:rsidR="00CD0939" w:rsidRPr="00CD0939" w:rsidRDefault="00CD0939" w:rsidP="00CD0939">
      <w:pPr>
        <w:pStyle w:val="CodeB"/>
      </w:pPr>
      <w:r w:rsidRPr="00CD0939">
        <w:t xml:space="preserve">  |</w:t>
      </w:r>
    </w:p>
    <w:p w:rsidR="00CD0939" w:rsidRPr="00CD0939" w:rsidRDefault="00CD0939" w:rsidP="00CD0939">
      <w:pPr>
        <w:pStyle w:val="CodeB"/>
      </w:pPr>
      <w:r w:rsidRPr="00CD0939">
        <w:t>4 |     let r1 = &amp;s; // no problem</w:t>
      </w:r>
    </w:p>
    <w:p w:rsidR="00CD0939" w:rsidRPr="00CD0939" w:rsidRDefault="00CD0939" w:rsidP="00CD0939">
      <w:pPr>
        <w:pStyle w:val="CodeB"/>
      </w:pPr>
      <w:r w:rsidRPr="00CD0939">
        <w:t xml:space="preserve">  |              -- immutable borrow occurs here</w:t>
      </w:r>
    </w:p>
    <w:p w:rsidR="00CD0939" w:rsidRPr="00CD0939" w:rsidRDefault="00CD0939" w:rsidP="00CD0939">
      <w:pPr>
        <w:pStyle w:val="CodeB"/>
      </w:pPr>
      <w:r w:rsidRPr="00CD0939">
        <w:t>5 |     let r2 = &amp;s; // no problem</w:t>
      </w:r>
    </w:p>
    <w:p w:rsidR="00CD0939" w:rsidRPr="00CD0939" w:rsidRDefault="00CD0939" w:rsidP="00CD0939">
      <w:pPr>
        <w:pStyle w:val="CodeB"/>
      </w:pPr>
      <w:r w:rsidRPr="00CD0939">
        <w:t>6 |     let r3 = &amp;mut s; // BIG PROBLEM</w:t>
      </w:r>
    </w:p>
    <w:p w:rsidR="00CD0939" w:rsidRPr="00CD0939" w:rsidRDefault="00CD0939" w:rsidP="00CD0939">
      <w:pPr>
        <w:pStyle w:val="CodeB"/>
      </w:pPr>
      <w:r w:rsidRPr="00CD0939">
        <w:t xml:space="preserve">  |              ^^^^^^ mutable borrow occurs here</w:t>
      </w:r>
    </w:p>
    <w:p w:rsidR="00CD0939" w:rsidRPr="00CD0939" w:rsidRDefault="00CD0939" w:rsidP="00CD0939">
      <w:pPr>
        <w:pStyle w:val="CodeB"/>
      </w:pPr>
      <w:r w:rsidRPr="00CD0939">
        <w:t>7 |</w:t>
      </w:r>
    </w:p>
    <w:p w:rsidR="00CD0939" w:rsidRPr="00CD0939" w:rsidRDefault="00CD0939" w:rsidP="00CD0939">
      <w:pPr>
        <w:pStyle w:val="CodeB"/>
      </w:pPr>
      <w:r w:rsidRPr="00CD0939">
        <w:t>8 |     println!("{}, {}, and {}", r1, r2, r3);</w:t>
      </w:r>
    </w:p>
    <w:p w:rsidR="00CD0939" w:rsidRPr="00CD0939" w:rsidRDefault="00CD0939" w:rsidP="00CD0939">
      <w:pPr>
        <w:pStyle w:val="CodeC"/>
      </w:pPr>
      <w:r w:rsidRPr="00CD0939">
        <w:t xml:space="preserve">  |                                -- immutable borrow later used here</w:t>
      </w:r>
    </w:p>
    <w:p w:rsidR="00CD0939" w:rsidRDefault="00CD0939" w:rsidP="00CD0939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For page 77:</w:t>
      </w:r>
    </w:p>
    <w:p w:rsidR="00CD0939" w:rsidRPr="00CD0939" w:rsidRDefault="00CD0939" w:rsidP="00CD0939">
      <w:pPr>
        <w:pStyle w:val="CodeA"/>
      </w:pPr>
      <w:r w:rsidRPr="00CD0939">
        <w:t>error[E0502]: cannot borrow `s` as mutable because it is also borrowed as immutable</w:t>
      </w:r>
    </w:p>
    <w:p w:rsidR="00CD0939" w:rsidRPr="00CD0939" w:rsidRDefault="00CD0939" w:rsidP="00CD0939">
      <w:pPr>
        <w:pStyle w:val="CodeB"/>
      </w:pPr>
      <w:r w:rsidRPr="00CD0939">
        <w:t xml:space="preserve">  --&gt; src/main.rs:18:5</w:t>
      </w:r>
    </w:p>
    <w:p w:rsidR="00CD0939" w:rsidRPr="00CD0939" w:rsidRDefault="00CD0939" w:rsidP="00CD0939">
      <w:pPr>
        <w:pStyle w:val="CodeB"/>
      </w:pPr>
      <w:r w:rsidRPr="00CD0939">
        <w:t xml:space="preserve">   |</w:t>
      </w:r>
    </w:p>
    <w:p w:rsidR="00CD0939" w:rsidRPr="00CD0939" w:rsidRDefault="00CD0939" w:rsidP="00CD0939">
      <w:pPr>
        <w:pStyle w:val="CodeB"/>
      </w:pPr>
      <w:r w:rsidRPr="00CD0939">
        <w:t>16 |     let word = first_word(&amp;s);</w:t>
      </w:r>
    </w:p>
    <w:p w:rsidR="00CD0939" w:rsidRPr="00CD0939" w:rsidRDefault="00CD0939" w:rsidP="00CD0939">
      <w:pPr>
        <w:pStyle w:val="CodeB"/>
      </w:pPr>
      <w:r w:rsidRPr="00CD0939">
        <w:t xml:space="preserve">   |                           -- immutable borrow occurs here</w:t>
      </w:r>
    </w:p>
    <w:p w:rsidR="00CD0939" w:rsidRPr="00CD0939" w:rsidRDefault="00CD0939" w:rsidP="00CD0939">
      <w:pPr>
        <w:pStyle w:val="CodeB"/>
      </w:pPr>
      <w:r w:rsidRPr="00CD0939">
        <w:t>17 |</w:t>
      </w:r>
    </w:p>
    <w:p w:rsidR="00CD0939" w:rsidRPr="00CD0939" w:rsidRDefault="00CD0939" w:rsidP="00CD0939">
      <w:pPr>
        <w:pStyle w:val="CodeB"/>
      </w:pPr>
      <w:r w:rsidRPr="00CD0939">
        <w:t>18 |     s.clear(); // error!</w:t>
      </w:r>
    </w:p>
    <w:p w:rsidR="00CD0939" w:rsidRPr="00CD0939" w:rsidRDefault="00CD0939" w:rsidP="00CD0939">
      <w:pPr>
        <w:pStyle w:val="CodeB"/>
      </w:pPr>
      <w:r w:rsidRPr="00CD0939">
        <w:lastRenderedPageBreak/>
        <w:t xml:space="preserve">   |     ^^^^^^^^^ mutable borrow occurs here</w:t>
      </w:r>
    </w:p>
    <w:p w:rsidR="00CD0939" w:rsidRPr="00CD0939" w:rsidRDefault="00CD0939" w:rsidP="00CD0939">
      <w:pPr>
        <w:pStyle w:val="CodeB"/>
      </w:pPr>
      <w:r w:rsidRPr="00CD0939">
        <w:t>19 |</w:t>
      </w:r>
    </w:p>
    <w:p w:rsidR="00CD0939" w:rsidRPr="00CD0939" w:rsidRDefault="00CD0939" w:rsidP="00CD0939">
      <w:pPr>
        <w:pStyle w:val="CodeB"/>
      </w:pPr>
      <w:r w:rsidRPr="00CD0939">
        <w:t>20 |     println!("the first word is: {}", word);</w:t>
      </w:r>
    </w:p>
    <w:p w:rsidR="00CD0939" w:rsidRPr="00CD0939" w:rsidRDefault="00CD0939" w:rsidP="00CD0939">
      <w:pPr>
        <w:pStyle w:val="CodeC"/>
      </w:pPr>
      <w:r w:rsidRPr="00CD0939">
        <w:t xml:space="preserve">   |                                       ---- immutable borrow later used here</w:t>
      </w:r>
      <w:bookmarkStart w:id="0" w:name="_GoBack"/>
      <w:bookmarkEnd w:id="0"/>
    </w:p>
    <w:p w:rsidR="00FA05E3" w:rsidRPr="00CD0939" w:rsidRDefault="00FA05E3" w:rsidP="00CD0939">
      <w:pPr>
        <w:rPr>
          <w:rFonts w:eastAsia="Microsoft YaHei"/>
        </w:rPr>
      </w:pPr>
    </w:p>
    <w:sectPr w:rsidR="00FA05E3" w:rsidRPr="00CD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F0" w:rsidRDefault="001F09F0" w:rsidP="00BB49EE">
      <w:r>
        <w:separator/>
      </w:r>
    </w:p>
  </w:endnote>
  <w:endnote w:type="continuationSeparator" w:id="0">
    <w:p w:rsidR="001F09F0" w:rsidRDefault="001F09F0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F0" w:rsidRDefault="001F09F0" w:rsidP="00BB49EE">
      <w:r>
        <w:separator/>
      </w:r>
    </w:p>
  </w:footnote>
  <w:footnote w:type="continuationSeparator" w:id="0">
    <w:p w:rsidR="001F09F0" w:rsidRDefault="001F09F0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0208E"/>
    <w:rsid w:val="00034D10"/>
    <w:rsid w:val="000426C2"/>
    <w:rsid w:val="00071A92"/>
    <w:rsid w:val="00083B15"/>
    <w:rsid w:val="001F09F0"/>
    <w:rsid w:val="00243881"/>
    <w:rsid w:val="002C4E8C"/>
    <w:rsid w:val="003371DA"/>
    <w:rsid w:val="003A787A"/>
    <w:rsid w:val="004707E7"/>
    <w:rsid w:val="004827CD"/>
    <w:rsid w:val="006F4EE5"/>
    <w:rsid w:val="009E17D9"/>
    <w:rsid w:val="009E635B"/>
    <w:rsid w:val="00BB49EE"/>
    <w:rsid w:val="00C60357"/>
    <w:rsid w:val="00CD0939"/>
    <w:rsid w:val="00E65CB2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D0939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0939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D0939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D0939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D0939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0939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0939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D0939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D0939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D0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D0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CD0939"/>
    <w:pPr>
      <w:numPr>
        <w:numId w:val="13"/>
      </w:numPr>
    </w:pPr>
  </w:style>
  <w:style w:type="numbering" w:styleId="1ai">
    <w:name w:val="Outline List 1"/>
    <w:basedOn w:val="NoList"/>
    <w:semiHidden/>
    <w:rsid w:val="00CD0939"/>
    <w:pPr>
      <w:numPr>
        <w:numId w:val="14"/>
      </w:numPr>
    </w:pPr>
  </w:style>
  <w:style w:type="numbering" w:styleId="ArticleSection">
    <w:name w:val="Outline List 3"/>
    <w:basedOn w:val="NoList"/>
    <w:semiHidden/>
    <w:rsid w:val="00CD0939"/>
    <w:pPr>
      <w:numPr>
        <w:numId w:val="15"/>
      </w:numPr>
    </w:pPr>
  </w:style>
  <w:style w:type="paragraph" w:styleId="BlockText">
    <w:name w:val="Block Text"/>
    <w:basedOn w:val="Normal"/>
    <w:semiHidden/>
    <w:rsid w:val="00CD0939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D093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CD093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CD093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D093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CD093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CD093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CD093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CD093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CD0939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CD0939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D0939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CD0939"/>
    <w:rPr>
      <w:i/>
      <w:iCs/>
    </w:rPr>
  </w:style>
  <w:style w:type="paragraph" w:styleId="EnvelopeAddress">
    <w:name w:val="envelope address"/>
    <w:basedOn w:val="Normal"/>
    <w:semiHidden/>
    <w:rsid w:val="00CD093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CD0939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CD093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D0939"/>
  </w:style>
  <w:style w:type="paragraph" w:styleId="HTMLAddress">
    <w:name w:val="HTML Address"/>
    <w:basedOn w:val="Normal"/>
    <w:link w:val="HTMLAddressChar"/>
    <w:semiHidden/>
    <w:rsid w:val="00CD0939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CD0939"/>
    <w:rPr>
      <w:i/>
      <w:iCs/>
    </w:rPr>
  </w:style>
  <w:style w:type="character" w:styleId="HTMLCode">
    <w:name w:val="HTML Code"/>
    <w:basedOn w:val="DefaultParagraphFont"/>
    <w:uiPriority w:val="99"/>
    <w:semiHidden/>
    <w:rsid w:val="00CD093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D0939"/>
    <w:rPr>
      <w:i/>
      <w:iCs/>
    </w:rPr>
  </w:style>
  <w:style w:type="character" w:styleId="HTMLKeyboard">
    <w:name w:val="HTML Keyboard"/>
    <w:basedOn w:val="DefaultParagraphFont"/>
    <w:semiHidden/>
    <w:rsid w:val="00CD093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D0939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D093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D093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D0939"/>
    <w:rPr>
      <w:i/>
      <w:iCs/>
    </w:rPr>
  </w:style>
  <w:style w:type="character" w:styleId="Hyperlink">
    <w:name w:val="Hyperlink"/>
    <w:basedOn w:val="DefaultParagraphFont"/>
    <w:semiHidden/>
    <w:rsid w:val="00CD0939"/>
    <w:rPr>
      <w:color w:val="0000FF"/>
      <w:u w:val="single"/>
    </w:rPr>
  </w:style>
  <w:style w:type="character" w:styleId="LineNumber">
    <w:name w:val="line number"/>
    <w:basedOn w:val="DefaultParagraphFont"/>
    <w:semiHidden/>
    <w:rsid w:val="00CD0939"/>
  </w:style>
  <w:style w:type="paragraph" w:styleId="List">
    <w:name w:val="List"/>
    <w:basedOn w:val="Normal"/>
    <w:semiHidden/>
    <w:rsid w:val="00CD0939"/>
    <w:pPr>
      <w:ind w:left="360" w:hanging="360"/>
    </w:pPr>
  </w:style>
  <w:style w:type="paragraph" w:styleId="List2">
    <w:name w:val="List 2"/>
    <w:basedOn w:val="Normal"/>
    <w:semiHidden/>
    <w:rsid w:val="00CD0939"/>
    <w:pPr>
      <w:ind w:left="720" w:hanging="360"/>
    </w:pPr>
  </w:style>
  <w:style w:type="paragraph" w:styleId="List3">
    <w:name w:val="List 3"/>
    <w:basedOn w:val="Normal"/>
    <w:semiHidden/>
    <w:rsid w:val="00CD0939"/>
    <w:pPr>
      <w:ind w:left="1080" w:hanging="360"/>
    </w:pPr>
  </w:style>
  <w:style w:type="paragraph" w:styleId="List4">
    <w:name w:val="List 4"/>
    <w:basedOn w:val="Normal"/>
    <w:semiHidden/>
    <w:rsid w:val="00CD0939"/>
    <w:pPr>
      <w:ind w:left="1440" w:hanging="360"/>
    </w:pPr>
  </w:style>
  <w:style w:type="paragraph" w:styleId="List5">
    <w:name w:val="List 5"/>
    <w:basedOn w:val="Normal"/>
    <w:semiHidden/>
    <w:rsid w:val="00CD0939"/>
    <w:pPr>
      <w:ind w:left="1800" w:hanging="360"/>
    </w:pPr>
  </w:style>
  <w:style w:type="paragraph" w:styleId="ListBullet">
    <w:name w:val="List Bullet"/>
    <w:basedOn w:val="Normal"/>
    <w:autoRedefine/>
    <w:semiHidden/>
    <w:rsid w:val="00CD0939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CD0939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CD0939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CD0939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CD0939"/>
    <w:pPr>
      <w:numPr>
        <w:numId w:val="7"/>
      </w:numPr>
    </w:pPr>
  </w:style>
  <w:style w:type="paragraph" w:styleId="ListContinue">
    <w:name w:val="List Continue"/>
    <w:basedOn w:val="Normal"/>
    <w:semiHidden/>
    <w:rsid w:val="00CD0939"/>
    <w:pPr>
      <w:spacing w:after="120"/>
      <w:ind w:left="360"/>
    </w:pPr>
  </w:style>
  <w:style w:type="paragraph" w:styleId="ListContinue2">
    <w:name w:val="List Continue 2"/>
    <w:basedOn w:val="Normal"/>
    <w:semiHidden/>
    <w:rsid w:val="00CD0939"/>
    <w:pPr>
      <w:spacing w:after="120"/>
      <w:ind w:left="720"/>
    </w:pPr>
  </w:style>
  <w:style w:type="paragraph" w:styleId="ListContinue3">
    <w:name w:val="List Continue 3"/>
    <w:basedOn w:val="Normal"/>
    <w:semiHidden/>
    <w:rsid w:val="00CD0939"/>
    <w:pPr>
      <w:spacing w:after="120"/>
      <w:ind w:left="1080"/>
    </w:pPr>
  </w:style>
  <w:style w:type="paragraph" w:styleId="ListContinue4">
    <w:name w:val="List Continue 4"/>
    <w:basedOn w:val="Normal"/>
    <w:semiHidden/>
    <w:rsid w:val="00CD0939"/>
    <w:pPr>
      <w:spacing w:after="120"/>
      <w:ind w:left="1440"/>
    </w:pPr>
  </w:style>
  <w:style w:type="paragraph" w:styleId="ListContinue5">
    <w:name w:val="List Continue 5"/>
    <w:basedOn w:val="Normal"/>
    <w:semiHidden/>
    <w:rsid w:val="00CD0939"/>
    <w:pPr>
      <w:spacing w:after="120"/>
      <w:ind w:left="1800"/>
    </w:pPr>
  </w:style>
  <w:style w:type="paragraph" w:styleId="ListNumber">
    <w:name w:val="List Number"/>
    <w:basedOn w:val="Normal"/>
    <w:semiHidden/>
    <w:rsid w:val="00CD0939"/>
    <w:pPr>
      <w:numPr>
        <w:numId w:val="8"/>
      </w:numPr>
    </w:pPr>
  </w:style>
  <w:style w:type="paragraph" w:styleId="ListNumber2">
    <w:name w:val="List Number 2"/>
    <w:basedOn w:val="Normal"/>
    <w:semiHidden/>
    <w:rsid w:val="00CD0939"/>
    <w:pPr>
      <w:numPr>
        <w:numId w:val="9"/>
      </w:numPr>
    </w:pPr>
  </w:style>
  <w:style w:type="paragraph" w:styleId="ListNumber3">
    <w:name w:val="List Number 3"/>
    <w:basedOn w:val="Normal"/>
    <w:semiHidden/>
    <w:rsid w:val="00CD0939"/>
    <w:pPr>
      <w:numPr>
        <w:numId w:val="10"/>
      </w:numPr>
    </w:pPr>
  </w:style>
  <w:style w:type="paragraph" w:styleId="ListNumber4">
    <w:name w:val="List Number 4"/>
    <w:basedOn w:val="Normal"/>
    <w:semiHidden/>
    <w:rsid w:val="00CD0939"/>
    <w:pPr>
      <w:numPr>
        <w:numId w:val="11"/>
      </w:numPr>
    </w:pPr>
  </w:style>
  <w:style w:type="paragraph" w:styleId="ListNumber5">
    <w:name w:val="List Number 5"/>
    <w:basedOn w:val="Normal"/>
    <w:semiHidden/>
    <w:rsid w:val="00CD0939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CD09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D0939"/>
    <w:rPr>
      <w:sz w:val="24"/>
      <w:szCs w:val="24"/>
    </w:rPr>
  </w:style>
  <w:style w:type="paragraph" w:styleId="NormalIndent">
    <w:name w:val="Normal Indent"/>
    <w:basedOn w:val="Normal"/>
    <w:semiHidden/>
    <w:rsid w:val="00CD093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D0939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D0939"/>
  </w:style>
  <w:style w:type="paragraph" w:styleId="PlainText">
    <w:name w:val="Plain Text"/>
    <w:basedOn w:val="Normal"/>
    <w:link w:val="PlainTextChar"/>
    <w:semiHidden/>
    <w:rsid w:val="00CD093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D0939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CD09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CD0939"/>
    <w:rPr>
      <w:b/>
      <w:bCs/>
    </w:rPr>
  </w:style>
  <w:style w:type="paragraph" w:styleId="Subtitle">
    <w:name w:val="Subtitle"/>
    <w:basedOn w:val="Normal"/>
    <w:link w:val="SubtitleChar"/>
    <w:qFormat/>
    <w:rsid w:val="00CD093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CD093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CD093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CD0939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CD0939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CD0939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CD0939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CD0939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CD0939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CD0939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CD0939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CD0939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CD0939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CD0939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CD0939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CD0939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CD0939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CD0939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CD0939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CD0939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CD0939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CD0939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CD0939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CD0939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CD0939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CD0939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CD0939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CD0939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CD0939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CD0939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CD0939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CD0939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CD0939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CD0939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CD0939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CD0939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CD0939"/>
    <w:rPr>
      <w:b/>
      <w:color w:val="0000FF"/>
    </w:rPr>
  </w:style>
  <w:style w:type="character" w:customStyle="1" w:styleId="EmphasisItalic">
    <w:name w:val="EmphasisItalic"/>
    <w:basedOn w:val="DefaultParagraphFont"/>
    <w:rsid w:val="00CD0939"/>
    <w:rPr>
      <w:i/>
      <w:color w:val="0000FF"/>
    </w:rPr>
  </w:style>
  <w:style w:type="character" w:customStyle="1" w:styleId="EmphasisBoldItal">
    <w:name w:val="EmphasisBoldItal"/>
    <w:basedOn w:val="DefaultParagraphFont"/>
    <w:rsid w:val="00CD0939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CD0939"/>
    <w:rPr>
      <w:color w:val="0000FF"/>
    </w:rPr>
  </w:style>
  <w:style w:type="character" w:customStyle="1" w:styleId="Keycap">
    <w:name w:val="Keycap"/>
    <w:basedOn w:val="DefaultParagraphFont"/>
    <w:rsid w:val="00CD0939"/>
    <w:rPr>
      <w:smallCaps/>
      <w:color w:val="0000FF"/>
    </w:rPr>
  </w:style>
  <w:style w:type="character" w:customStyle="1" w:styleId="Literal">
    <w:name w:val="Literal"/>
    <w:basedOn w:val="DefaultParagraphFont"/>
    <w:rsid w:val="00CD0939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CD0939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CD0939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CD0939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CD0939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CD0939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CD0939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CD0939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CD0939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CD0939"/>
    <w:rPr>
      <w:i/>
      <w:color w:val="CC99FF"/>
    </w:rPr>
  </w:style>
  <w:style w:type="character" w:customStyle="1" w:styleId="Wingdings">
    <w:name w:val="Wingdings"/>
    <w:basedOn w:val="DefaultParagraphFont"/>
    <w:rsid w:val="00CD0939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CD0939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CD0939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CD0939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CD0939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CD0939"/>
    <w:rPr>
      <w:i/>
      <w:color w:val="CC99FF"/>
    </w:rPr>
  </w:style>
  <w:style w:type="character" w:customStyle="1" w:styleId="LiteralBox">
    <w:name w:val="LiteralBox"/>
    <w:basedOn w:val="Literal"/>
    <w:rsid w:val="00CD0939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CD0939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CD0939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CD0939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CD0939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CD0939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CD0939"/>
    <w:rPr>
      <w:color w:val="808080"/>
    </w:rPr>
  </w:style>
  <w:style w:type="paragraph" w:customStyle="1" w:styleId="BodyBox">
    <w:name w:val="BodyBox"/>
    <w:basedOn w:val="Body"/>
    <w:rsid w:val="00CD0939"/>
    <w:rPr>
      <w:color w:val="808080"/>
    </w:rPr>
  </w:style>
  <w:style w:type="paragraph" w:customStyle="1" w:styleId="ListHeadBox">
    <w:name w:val="ListHeadBox"/>
    <w:basedOn w:val="ListHead"/>
    <w:autoRedefine/>
    <w:rsid w:val="00CD0939"/>
    <w:rPr>
      <w:color w:val="808080"/>
    </w:rPr>
  </w:style>
  <w:style w:type="paragraph" w:customStyle="1" w:styleId="ListBodyBox">
    <w:name w:val="ListBodyBox"/>
    <w:basedOn w:val="ListBody"/>
    <w:autoRedefine/>
    <w:rsid w:val="00CD0939"/>
    <w:rPr>
      <w:color w:val="808080"/>
    </w:rPr>
  </w:style>
  <w:style w:type="paragraph" w:customStyle="1" w:styleId="NumListABox">
    <w:name w:val="NumListA Box"/>
    <w:basedOn w:val="NumListA"/>
    <w:autoRedefine/>
    <w:rsid w:val="00CD0939"/>
    <w:rPr>
      <w:color w:val="666699"/>
    </w:rPr>
  </w:style>
  <w:style w:type="paragraph" w:customStyle="1" w:styleId="NumListBBox">
    <w:name w:val="NumListB Box"/>
    <w:basedOn w:val="NumListB"/>
    <w:autoRedefine/>
    <w:rsid w:val="00CD0939"/>
    <w:rPr>
      <w:color w:val="666699"/>
    </w:rPr>
  </w:style>
  <w:style w:type="paragraph" w:customStyle="1" w:styleId="NumListCBox">
    <w:name w:val="NumListC Box"/>
    <w:basedOn w:val="NumListC"/>
    <w:autoRedefine/>
    <w:rsid w:val="00CD0939"/>
    <w:rPr>
      <w:color w:val="666699"/>
    </w:rPr>
  </w:style>
  <w:style w:type="paragraph" w:customStyle="1" w:styleId="FootnoteBox">
    <w:name w:val="FootnoteBox"/>
    <w:basedOn w:val="BodyFirstBox"/>
    <w:autoRedefine/>
    <w:rsid w:val="00CD0939"/>
    <w:rPr>
      <w:sz w:val="20"/>
    </w:rPr>
  </w:style>
  <w:style w:type="paragraph" w:customStyle="1" w:styleId="AnchorSidehead">
    <w:name w:val="Anchor Sidehead"/>
    <w:autoRedefine/>
    <w:rsid w:val="00CD0939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CD0939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CD0939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CD0939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CD0939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CD0939"/>
    <w:rPr>
      <w:color w:val="999999"/>
    </w:rPr>
  </w:style>
  <w:style w:type="character" w:customStyle="1" w:styleId="WingdingsSmall">
    <w:name w:val="Wingdings Small"/>
    <w:basedOn w:val="Wingdings"/>
    <w:rsid w:val="00CD0939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CD0939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CD0939"/>
    <w:rPr>
      <w:color w:val="999999"/>
    </w:rPr>
  </w:style>
  <w:style w:type="paragraph" w:customStyle="1" w:styleId="CodeSingleWingding">
    <w:name w:val="CodeSingle Wingding"/>
    <w:basedOn w:val="CodeSingle"/>
    <w:autoRedefine/>
    <w:rsid w:val="00CD0939"/>
    <w:rPr>
      <w:color w:val="999999"/>
    </w:rPr>
  </w:style>
  <w:style w:type="character" w:customStyle="1" w:styleId="EmphasisItalicFoot">
    <w:name w:val="EmphasisItalicFoot"/>
    <w:basedOn w:val="EmphasisItalic"/>
    <w:rsid w:val="00CD0939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CD0939"/>
  </w:style>
  <w:style w:type="character" w:customStyle="1" w:styleId="Italic">
    <w:name w:val="Italic"/>
    <w:basedOn w:val="EmphasisItalic"/>
    <w:rsid w:val="00CD0939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CD0939"/>
    <w:rPr>
      <w:color w:val="CC99FF"/>
    </w:rPr>
  </w:style>
  <w:style w:type="paragraph" w:customStyle="1" w:styleId="ListPlainBBox">
    <w:name w:val="List Plain B Box"/>
    <w:basedOn w:val="ListPlainB"/>
    <w:autoRedefine/>
    <w:rsid w:val="00CD0939"/>
    <w:rPr>
      <w:color w:val="CC99FF"/>
    </w:rPr>
  </w:style>
  <w:style w:type="paragraph" w:customStyle="1" w:styleId="ListPlainCBox">
    <w:name w:val="List Plain C Box"/>
    <w:basedOn w:val="ListPlainC"/>
    <w:autoRedefine/>
    <w:rsid w:val="00CD0939"/>
    <w:rPr>
      <w:color w:val="CC99FF"/>
    </w:rPr>
  </w:style>
  <w:style w:type="paragraph" w:customStyle="1" w:styleId="BulletABox">
    <w:name w:val="BulletA Box"/>
    <w:basedOn w:val="BulletA"/>
    <w:autoRedefine/>
    <w:rsid w:val="00CD0939"/>
    <w:rPr>
      <w:color w:val="33CCCC"/>
    </w:rPr>
  </w:style>
  <w:style w:type="paragraph" w:customStyle="1" w:styleId="BulletBBox">
    <w:name w:val="BulletB Box"/>
    <w:basedOn w:val="BulletB"/>
    <w:autoRedefine/>
    <w:rsid w:val="00CD0939"/>
    <w:rPr>
      <w:color w:val="33CCCC"/>
    </w:rPr>
  </w:style>
  <w:style w:type="paragraph" w:customStyle="1" w:styleId="BulletCBox">
    <w:name w:val="BulletC Box"/>
    <w:basedOn w:val="BulletC"/>
    <w:autoRedefine/>
    <w:rsid w:val="00CD0939"/>
    <w:rPr>
      <w:color w:val="33CCCC"/>
    </w:rPr>
  </w:style>
  <w:style w:type="paragraph" w:customStyle="1" w:styleId="CaptionBox">
    <w:name w:val="CaptionBox"/>
    <w:basedOn w:val="Caption"/>
    <w:autoRedefine/>
    <w:rsid w:val="00CD0939"/>
    <w:rPr>
      <w:color w:val="808080"/>
    </w:rPr>
  </w:style>
  <w:style w:type="character" w:customStyle="1" w:styleId="EmphasisNote">
    <w:name w:val="EmphasisNote"/>
    <w:basedOn w:val="EmphasisRevItal"/>
    <w:rsid w:val="00CD0939"/>
    <w:rPr>
      <w:color w:val="3366FF"/>
    </w:rPr>
  </w:style>
  <w:style w:type="character" w:customStyle="1" w:styleId="EmphasisBoldBox">
    <w:name w:val="EmphasisBoldBox"/>
    <w:basedOn w:val="EmphasisBold"/>
    <w:rsid w:val="00CD0939"/>
    <w:rPr>
      <w:b/>
      <w:color w:val="3366FF"/>
    </w:rPr>
  </w:style>
  <w:style w:type="paragraph" w:customStyle="1" w:styleId="Epigraph">
    <w:name w:val="Epigraph"/>
    <w:basedOn w:val="BlockQuote"/>
    <w:autoRedefine/>
    <w:rsid w:val="00CD0939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D0939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0939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D0939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D0939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D0939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0939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0939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D0939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D0939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D0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D0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CD0939"/>
    <w:pPr>
      <w:numPr>
        <w:numId w:val="13"/>
      </w:numPr>
    </w:pPr>
  </w:style>
  <w:style w:type="numbering" w:styleId="1ai">
    <w:name w:val="Outline List 1"/>
    <w:basedOn w:val="NoList"/>
    <w:semiHidden/>
    <w:rsid w:val="00CD0939"/>
    <w:pPr>
      <w:numPr>
        <w:numId w:val="14"/>
      </w:numPr>
    </w:pPr>
  </w:style>
  <w:style w:type="numbering" w:styleId="ArticleSection">
    <w:name w:val="Outline List 3"/>
    <w:basedOn w:val="NoList"/>
    <w:semiHidden/>
    <w:rsid w:val="00CD0939"/>
    <w:pPr>
      <w:numPr>
        <w:numId w:val="15"/>
      </w:numPr>
    </w:pPr>
  </w:style>
  <w:style w:type="paragraph" w:styleId="BlockText">
    <w:name w:val="Block Text"/>
    <w:basedOn w:val="Normal"/>
    <w:semiHidden/>
    <w:rsid w:val="00CD0939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D093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CD093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CD093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D093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CD093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CD093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CD093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CD093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CD0939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CD0939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D0939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CD0939"/>
    <w:rPr>
      <w:i/>
      <w:iCs/>
    </w:rPr>
  </w:style>
  <w:style w:type="paragraph" w:styleId="EnvelopeAddress">
    <w:name w:val="envelope address"/>
    <w:basedOn w:val="Normal"/>
    <w:semiHidden/>
    <w:rsid w:val="00CD093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CD0939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CD093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D0939"/>
  </w:style>
  <w:style w:type="paragraph" w:styleId="HTMLAddress">
    <w:name w:val="HTML Address"/>
    <w:basedOn w:val="Normal"/>
    <w:link w:val="HTMLAddressChar"/>
    <w:semiHidden/>
    <w:rsid w:val="00CD0939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CD0939"/>
    <w:rPr>
      <w:i/>
      <w:iCs/>
    </w:rPr>
  </w:style>
  <w:style w:type="character" w:styleId="HTMLCode">
    <w:name w:val="HTML Code"/>
    <w:basedOn w:val="DefaultParagraphFont"/>
    <w:uiPriority w:val="99"/>
    <w:semiHidden/>
    <w:rsid w:val="00CD093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D0939"/>
    <w:rPr>
      <w:i/>
      <w:iCs/>
    </w:rPr>
  </w:style>
  <w:style w:type="character" w:styleId="HTMLKeyboard">
    <w:name w:val="HTML Keyboard"/>
    <w:basedOn w:val="DefaultParagraphFont"/>
    <w:semiHidden/>
    <w:rsid w:val="00CD093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D0939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D093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D093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D0939"/>
    <w:rPr>
      <w:i/>
      <w:iCs/>
    </w:rPr>
  </w:style>
  <w:style w:type="character" w:styleId="Hyperlink">
    <w:name w:val="Hyperlink"/>
    <w:basedOn w:val="DefaultParagraphFont"/>
    <w:semiHidden/>
    <w:rsid w:val="00CD0939"/>
    <w:rPr>
      <w:color w:val="0000FF"/>
      <w:u w:val="single"/>
    </w:rPr>
  </w:style>
  <w:style w:type="character" w:styleId="LineNumber">
    <w:name w:val="line number"/>
    <w:basedOn w:val="DefaultParagraphFont"/>
    <w:semiHidden/>
    <w:rsid w:val="00CD0939"/>
  </w:style>
  <w:style w:type="paragraph" w:styleId="List">
    <w:name w:val="List"/>
    <w:basedOn w:val="Normal"/>
    <w:semiHidden/>
    <w:rsid w:val="00CD0939"/>
    <w:pPr>
      <w:ind w:left="360" w:hanging="360"/>
    </w:pPr>
  </w:style>
  <w:style w:type="paragraph" w:styleId="List2">
    <w:name w:val="List 2"/>
    <w:basedOn w:val="Normal"/>
    <w:semiHidden/>
    <w:rsid w:val="00CD0939"/>
    <w:pPr>
      <w:ind w:left="720" w:hanging="360"/>
    </w:pPr>
  </w:style>
  <w:style w:type="paragraph" w:styleId="List3">
    <w:name w:val="List 3"/>
    <w:basedOn w:val="Normal"/>
    <w:semiHidden/>
    <w:rsid w:val="00CD0939"/>
    <w:pPr>
      <w:ind w:left="1080" w:hanging="360"/>
    </w:pPr>
  </w:style>
  <w:style w:type="paragraph" w:styleId="List4">
    <w:name w:val="List 4"/>
    <w:basedOn w:val="Normal"/>
    <w:semiHidden/>
    <w:rsid w:val="00CD0939"/>
    <w:pPr>
      <w:ind w:left="1440" w:hanging="360"/>
    </w:pPr>
  </w:style>
  <w:style w:type="paragraph" w:styleId="List5">
    <w:name w:val="List 5"/>
    <w:basedOn w:val="Normal"/>
    <w:semiHidden/>
    <w:rsid w:val="00CD0939"/>
    <w:pPr>
      <w:ind w:left="1800" w:hanging="360"/>
    </w:pPr>
  </w:style>
  <w:style w:type="paragraph" w:styleId="ListBullet">
    <w:name w:val="List Bullet"/>
    <w:basedOn w:val="Normal"/>
    <w:autoRedefine/>
    <w:semiHidden/>
    <w:rsid w:val="00CD0939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CD0939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CD0939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CD0939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CD0939"/>
    <w:pPr>
      <w:numPr>
        <w:numId w:val="7"/>
      </w:numPr>
    </w:pPr>
  </w:style>
  <w:style w:type="paragraph" w:styleId="ListContinue">
    <w:name w:val="List Continue"/>
    <w:basedOn w:val="Normal"/>
    <w:semiHidden/>
    <w:rsid w:val="00CD0939"/>
    <w:pPr>
      <w:spacing w:after="120"/>
      <w:ind w:left="360"/>
    </w:pPr>
  </w:style>
  <w:style w:type="paragraph" w:styleId="ListContinue2">
    <w:name w:val="List Continue 2"/>
    <w:basedOn w:val="Normal"/>
    <w:semiHidden/>
    <w:rsid w:val="00CD0939"/>
    <w:pPr>
      <w:spacing w:after="120"/>
      <w:ind w:left="720"/>
    </w:pPr>
  </w:style>
  <w:style w:type="paragraph" w:styleId="ListContinue3">
    <w:name w:val="List Continue 3"/>
    <w:basedOn w:val="Normal"/>
    <w:semiHidden/>
    <w:rsid w:val="00CD0939"/>
    <w:pPr>
      <w:spacing w:after="120"/>
      <w:ind w:left="1080"/>
    </w:pPr>
  </w:style>
  <w:style w:type="paragraph" w:styleId="ListContinue4">
    <w:name w:val="List Continue 4"/>
    <w:basedOn w:val="Normal"/>
    <w:semiHidden/>
    <w:rsid w:val="00CD0939"/>
    <w:pPr>
      <w:spacing w:after="120"/>
      <w:ind w:left="1440"/>
    </w:pPr>
  </w:style>
  <w:style w:type="paragraph" w:styleId="ListContinue5">
    <w:name w:val="List Continue 5"/>
    <w:basedOn w:val="Normal"/>
    <w:semiHidden/>
    <w:rsid w:val="00CD0939"/>
    <w:pPr>
      <w:spacing w:after="120"/>
      <w:ind w:left="1800"/>
    </w:pPr>
  </w:style>
  <w:style w:type="paragraph" w:styleId="ListNumber">
    <w:name w:val="List Number"/>
    <w:basedOn w:val="Normal"/>
    <w:semiHidden/>
    <w:rsid w:val="00CD0939"/>
    <w:pPr>
      <w:numPr>
        <w:numId w:val="8"/>
      </w:numPr>
    </w:pPr>
  </w:style>
  <w:style w:type="paragraph" w:styleId="ListNumber2">
    <w:name w:val="List Number 2"/>
    <w:basedOn w:val="Normal"/>
    <w:semiHidden/>
    <w:rsid w:val="00CD0939"/>
    <w:pPr>
      <w:numPr>
        <w:numId w:val="9"/>
      </w:numPr>
    </w:pPr>
  </w:style>
  <w:style w:type="paragraph" w:styleId="ListNumber3">
    <w:name w:val="List Number 3"/>
    <w:basedOn w:val="Normal"/>
    <w:semiHidden/>
    <w:rsid w:val="00CD0939"/>
    <w:pPr>
      <w:numPr>
        <w:numId w:val="10"/>
      </w:numPr>
    </w:pPr>
  </w:style>
  <w:style w:type="paragraph" w:styleId="ListNumber4">
    <w:name w:val="List Number 4"/>
    <w:basedOn w:val="Normal"/>
    <w:semiHidden/>
    <w:rsid w:val="00CD0939"/>
    <w:pPr>
      <w:numPr>
        <w:numId w:val="11"/>
      </w:numPr>
    </w:pPr>
  </w:style>
  <w:style w:type="paragraph" w:styleId="ListNumber5">
    <w:name w:val="List Number 5"/>
    <w:basedOn w:val="Normal"/>
    <w:semiHidden/>
    <w:rsid w:val="00CD0939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CD09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D0939"/>
    <w:rPr>
      <w:sz w:val="24"/>
      <w:szCs w:val="24"/>
    </w:rPr>
  </w:style>
  <w:style w:type="paragraph" w:styleId="NormalIndent">
    <w:name w:val="Normal Indent"/>
    <w:basedOn w:val="Normal"/>
    <w:semiHidden/>
    <w:rsid w:val="00CD093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D0939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D0939"/>
  </w:style>
  <w:style w:type="paragraph" w:styleId="PlainText">
    <w:name w:val="Plain Text"/>
    <w:basedOn w:val="Normal"/>
    <w:link w:val="PlainTextChar"/>
    <w:semiHidden/>
    <w:rsid w:val="00CD093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D0939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CD09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CD0939"/>
    <w:rPr>
      <w:b/>
      <w:bCs/>
    </w:rPr>
  </w:style>
  <w:style w:type="paragraph" w:styleId="Subtitle">
    <w:name w:val="Subtitle"/>
    <w:basedOn w:val="Normal"/>
    <w:link w:val="SubtitleChar"/>
    <w:qFormat/>
    <w:rsid w:val="00CD093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D0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CD093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CD093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CD0939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CD0939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CD0939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CD0939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CD0939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CD0939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CD0939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CD0939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CD0939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CD0939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CD0939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CD0939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CD0939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CD0939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CD0939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CD0939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CD0939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CD0939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CD0939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CD0939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CD0939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CD0939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CD0939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CD0939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CD0939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CD0939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CD0939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CD0939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CD0939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CD0939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CD0939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CD0939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CD0939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CD0939"/>
    <w:rPr>
      <w:b/>
      <w:color w:val="0000FF"/>
    </w:rPr>
  </w:style>
  <w:style w:type="character" w:customStyle="1" w:styleId="EmphasisItalic">
    <w:name w:val="EmphasisItalic"/>
    <w:basedOn w:val="DefaultParagraphFont"/>
    <w:rsid w:val="00CD0939"/>
    <w:rPr>
      <w:i/>
      <w:color w:val="0000FF"/>
    </w:rPr>
  </w:style>
  <w:style w:type="character" w:customStyle="1" w:styleId="EmphasisBoldItal">
    <w:name w:val="EmphasisBoldItal"/>
    <w:basedOn w:val="DefaultParagraphFont"/>
    <w:rsid w:val="00CD0939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CD0939"/>
    <w:rPr>
      <w:color w:val="0000FF"/>
    </w:rPr>
  </w:style>
  <w:style w:type="character" w:customStyle="1" w:styleId="Keycap">
    <w:name w:val="Keycap"/>
    <w:basedOn w:val="DefaultParagraphFont"/>
    <w:rsid w:val="00CD0939"/>
    <w:rPr>
      <w:smallCaps/>
      <w:color w:val="0000FF"/>
    </w:rPr>
  </w:style>
  <w:style w:type="character" w:customStyle="1" w:styleId="Literal">
    <w:name w:val="Literal"/>
    <w:basedOn w:val="DefaultParagraphFont"/>
    <w:rsid w:val="00CD0939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CD0939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CD0939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CD0939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CD0939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CD0939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CD0939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CD0939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CD0939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CD0939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CD0939"/>
    <w:rPr>
      <w:i/>
      <w:color w:val="CC99FF"/>
    </w:rPr>
  </w:style>
  <w:style w:type="character" w:customStyle="1" w:styleId="Wingdings">
    <w:name w:val="Wingdings"/>
    <w:basedOn w:val="DefaultParagraphFont"/>
    <w:rsid w:val="00CD0939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CD0939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CD0939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CD0939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CD0939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CD0939"/>
    <w:rPr>
      <w:i/>
      <w:color w:val="CC99FF"/>
    </w:rPr>
  </w:style>
  <w:style w:type="character" w:customStyle="1" w:styleId="LiteralBox">
    <w:name w:val="LiteralBox"/>
    <w:basedOn w:val="Literal"/>
    <w:rsid w:val="00CD0939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CD0939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CD0939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CD0939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CD0939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CD0939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CD0939"/>
    <w:rPr>
      <w:color w:val="808080"/>
    </w:rPr>
  </w:style>
  <w:style w:type="paragraph" w:customStyle="1" w:styleId="BodyBox">
    <w:name w:val="BodyBox"/>
    <w:basedOn w:val="Body"/>
    <w:rsid w:val="00CD0939"/>
    <w:rPr>
      <w:color w:val="808080"/>
    </w:rPr>
  </w:style>
  <w:style w:type="paragraph" w:customStyle="1" w:styleId="ListHeadBox">
    <w:name w:val="ListHeadBox"/>
    <w:basedOn w:val="ListHead"/>
    <w:autoRedefine/>
    <w:rsid w:val="00CD0939"/>
    <w:rPr>
      <w:color w:val="808080"/>
    </w:rPr>
  </w:style>
  <w:style w:type="paragraph" w:customStyle="1" w:styleId="ListBodyBox">
    <w:name w:val="ListBodyBox"/>
    <w:basedOn w:val="ListBody"/>
    <w:autoRedefine/>
    <w:rsid w:val="00CD0939"/>
    <w:rPr>
      <w:color w:val="808080"/>
    </w:rPr>
  </w:style>
  <w:style w:type="paragraph" w:customStyle="1" w:styleId="NumListABox">
    <w:name w:val="NumListA Box"/>
    <w:basedOn w:val="NumListA"/>
    <w:autoRedefine/>
    <w:rsid w:val="00CD0939"/>
    <w:rPr>
      <w:color w:val="666699"/>
    </w:rPr>
  </w:style>
  <w:style w:type="paragraph" w:customStyle="1" w:styleId="NumListBBox">
    <w:name w:val="NumListB Box"/>
    <w:basedOn w:val="NumListB"/>
    <w:autoRedefine/>
    <w:rsid w:val="00CD0939"/>
    <w:rPr>
      <w:color w:val="666699"/>
    </w:rPr>
  </w:style>
  <w:style w:type="paragraph" w:customStyle="1" w:styleId="NumListCBox">
    <w:name w:val="NumListC Box"/>
    <w:basedOn w:val="NumListC"/>
    <w:autoRedefine/>
    <w:rsid w:val="00CD0939"/>
    <w:rPr>
      <w:color w:val="666699"/>
    </w:rPr>
  </w:style>
  <w:style w:type="paragraph" w:customStyle="1" w:styleId="FootnoteBox">
    <w:name w:val="FootnoteBox"/>
    <w:basedOn w:val="BodyFirstBox"/>
    <w:autoRedefine/>
    <w:rsid w:val="00CD0939"/>
    <w:rPr>
      <w:sz w:val="20"/>
    </w:rPr>
  </w:style>
  <w:style w:type="paragraph" w:customStyle="1" w:styleId="AnchorSidehead">
    <w:name w:val="Anchor Sidehead"/>
    <w:autoRedefine/>
    <w:rsid w:val="00CD0939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CD0939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CD0939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CD0939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CD0939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CD0939"/>
    <w:rPr>
      <w:color w:val="999999"/>
    </w:rPr>
  </w:style>
  <w:style w:type="character" w:customStyle="1" w:styleId="WingdingsSmall">
    <w:name w:val="Wingdings Small"/>
    <w:basedOn w:val="Wingdings"/>
    <w:rsid w:val="00CD0939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CD0939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CD0939"/>
    <w:rPr>
      <w:color w:val="999999"/>
    </w:rPr>
  </w:style>
  <w:style w:type="paragraph" w:customStyle="1" w:styleId="CodeSingleWingding">
    <w:name w:val="CodeSingle Wingding"/>
    <w:basedOn w:val="CodeSingle"/>
    <w:autoRedefine/>
    <w:rsid w:val="00CD0939"/>
    <w:rPr>
      <w:color w:val="999999"/>
    </w:rPr>
  </w:style>
  <w:style w:type="character" w:customStyle="1" w:styleId="EmphasisItalicFoot">
    <w:name w:val="EmphasisItalicFoot"/>
    <w:basedOn w:val="EmphasisItalic"/>
    <w:rsid w:val="00CD0939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CD0939"/>
  </w:style>
  <w:style w:type="character" w:customStyle="1" w:styleId="Italic">
    <w:name w:val="Italic"/>
    <w:basedOn w:val="EmphasisItalic"/>
    <w:rsid w:val="00CD0939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CD0939"/>
    <w:rPr>
      <w:color w:val="CC99FF"/>
    </w:rPr>
  </w:style>
  <w:style w:type="paragraph" w:customStyle="1" w:styleId="ListPlainBBox">
    <w:name w:val="List Plain B Box"/>
    <w:basedOn w:val="ListPlainB"/>
    <w:autoRedefine/>
    <w:rsid w:val="00CD0939"/>
    <w:rPr>
      <w:color w:val="CC99FF"/>
    </w:rPr>
  </w:style>
  <w:style w:type="paragraph" w:customStyle="1" w:styleId="ListPlainCBox">
    <w:name w:val="List Plain C Box"/>
    <w:basedOn w:val="ListPlainC"/>
    <w:autoRedefine/>
    <w:rsid w:val="00CD0939"/>
    <w:rPr>
      <w:color w:val="CC99FF"/>
    </w:rPr>
  </w:style>
  <w:style w:type="paragraph" w:customStyle="1" w:styleId="BulletABox">
    <w:name w:val="BulletA Box"/>
    <w:basedOn w:val="BulletA"/>
    <w:autoRedefine/>
    <w:rsid w:val="00CD0939"/>
    <w:rPr>
      <w:color w:val="33CCCC"/>
    </w:rPr>
  </w:style>
  <w:style w:type="paragraph" w:customStyle="1" w:styleId="BulletBBox">
    <w:name w:val="BulletB Box"/>
    <w:basedOn w:val="BulletB"/>
    <w:autoRedefine/>
    <w:rsid w:val="00CD0939"/>
    <w:rPr>
      <w:color w:val="33CCCC"/>
    </w:rPr>
  </w:style>
  <w:style w:type="paragraph" w:customStyle="1" w:styleId="BulletCBox">
    <w:name w:val="BulletC Box"/>
    <w:basedOn w:val="BulletC"/>
    <w:autoRedefine/>
    <w:rsid w:val="00CD0939"/>
    <w:rPr>
      <w:color w:val="33CCCC"/>
    </w:rPr>
  </w:style>
  <w:style w:type="paragraph" w:customStyle="1" w:styleId="CaptionBox">
    <w:name w:val="CaptionBox"/>
    <w:basedOn w:val="Caption"/>
    <w:autoRedefine/>
    <w:rsid w:val="00CD0939"/>
    <w:rPr>
      <w:color w:val="808080"/>
    </w:rPr>
  </w:style>
  <w:style w:type="character" w:customStyle="1" w:styleId="EmphasisNote">
    <w:name w:val="EmphasisNote"/>
    <w:basedOn w:val="EmphasisRevItal"/>
    <w:rsid w:val="00CD0939"/>
    <w:rPr>
      <w:color w:val="3366FF"/>
    </w:rPr>
  </w:style>
  <w:style w:type="character" w:customStyle="1" w:styleId="EmphasisBoldBox">
    <w:name w:val="EmphasisBoldBox"/>
    <w:basedOn w:val="EmphasisBold"/>
    <w:rsid w:val="00CD0939"/>
    <w:rPr>
      <w:b/>
      <w:color w:val="3366FF"/>
    </w:rPr>
  </w:style>
  <w:style w:type="paragraph" w:customStyle="1" w:styleId="Epigraph">
    <w:name w:val="Epigraph"/>
    <w:basedOn w:val="BlockQuote"/>
    <w:autoRedefine/>
    <w:rsid w:val="00CD0939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3</cp:revision>
  <dcterms:created xsi:type="dcterms:W3CDTF">2019-01-10T22:53:00Z</dcterms:created>
  <dcterms:modified xsi:type="dcterms:W3CDTF">2019-01-10T22:55:00Z</dcterms:modified>
</cp:coreProperties>
</file>